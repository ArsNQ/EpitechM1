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26" w:type="dxa"/>
        <w:tblLayout w:type="fixed"/>
        <w:tblLook w:val="04A0" w:firstRow="1" w:lastRow="0" w:firstColumn="1" w:lastColumn="0" w:noHBand="0" w:noVBand="1"/>
      </w:tblPr>
      <w:tblGrid>
        <w:gridCol w:w="5395"/>
        <w:gridCol w:w="5631"/>
      </w:tblGrid>
      <w:tr w:rsidR="001D78B9" w:rsidRPr="00070242" w14:paraId="264B0582" w14:textId="77777777" w:rsidTr="00CB24DC">
        <w:trPr>
          <w:trHeight w:val="1605"/>
        </w:trPr>
        <w:tc>
          <w:tcPr>
            <w:tcW w:w="11026" w:type="dxa"/>
            <w:gridSpan w:val="2"/>
            <w:vAlign w:val="center"/>
          </w:tcPr>
          <w:p w14:paraId="126420CD" w14:textId="757F931B" w:rsidR="001D78B9" w:rsidRPr="00070242" w:rsidRDefault="00CB24DC" w:rsidP="00216DB3">
            <w:pPr>
              <w:pStyle w:val="Titre1"/>
              <w:rPr>
                <w:noProof/>
              </w:rPr>
            </w:pPr>
            <w:r>
              <w:rPr>
                <w:noProof/>
              </w:rPr>
              <w:t>RAPPORT D’INCIDENT</w:t>
            </w:r>
          </w:p>
        </w:tc>
      </w:tr>
      <w:tr w:rsidR="00637B83" w:rsidRPr="00070242" w14:paraId="6C38C311" w14:textId="77777777" w:rsidTr="00CB24DC">
        <w:trPr>
          <w:trHeight w:val="12258"/>
        </w:trPr>
        <w:tc>
          <w:tcPr>
            <w:tcW w:w="11026" w:type="dxa"/>
            <w:gridSpan w:val="2"/>
            <w:vAlign w:val="center"/>
          </w:tcPr>
          <w:p w14:paraId="271F0613" w14:textId="77777777" w:rsidR="00637B83" w:rsidRPr="00070242" w:rsidRDefault="00637B83" w:rsidP="00216DB3">
            <w:pPr>
              <w:jc w:val="center"/>
              <w:rPr>
                <w:noProof/>
              </w:rPr>
            </w:pPr>
            <w:r w:rsidRPr="00070242"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76692589" wp14:editId="16188297">
                      <wp:extent cx="6090920" cy="6094730"/>
                      <wp:effectExtent l="0" t="0" r="5080" b="1270"/>
                      <wp:docPr id="21" name="Form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0920" cy="609473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3049" y="221"/>
                                    </a:moveTo>
                                    <a:lnTo>
                                      <a:pt x="185" y="12839"/>
                                    </a:lnTo>
                                    <a:cubicBezTo>
                                      <a:pt x="212" y="12983"/>
                                      <a:pt x="243" y="13123"/>
                                      <a:pt x="275" y="13263"/>
                                    </a:cubicBezTo>
                                    <a:lnTo>
                                      <a:pt x="13072" y="225"/>
                                    </a:lnTo>
                                    <a:cubicBezTo>
                                      <a:pt x="13063" y="225"/>
                                      <a:pt x="13058" y="225"/>
                                      <a:pt x="13049" y="221"/>
                                    </a:cubicBezTo>
                                    <a:close/>
                                    <a:moveTo>
                                      <a:pt x="14603" y="671"/>
                                    </a:moveTo>
                                    <a:lnTo>
                                      <a:pt x="612" y="14424"/>
                                    </a:lnTo>
                                    <a:cubicBezTo>
                                      <a:pt x="657" y="14546"/>
                                      <a:pt x="702" y="14667"/>
                                      <a:pt x="752" y="14789"/>
                                    </a:cubicBezTo>
                                    <a:lnTo>
                                      <a:pt x="14630" y="680"/>
                                    </a:lnTo>
                                    <a:cubicBezTo>
                                      <a:pt x="14621" y="680"/>
                                      <a:pt x="14612" y="675"/>
                                      <a:pt x="14603" y="671"/>
                                    </a:cubicBezTo>
                                    <a:close/>
                                    <a:moveTo>
                                      <a:pt x="15976" y="1297"/>
                                    </a:moveTo>
                                    <a:lnTo>
                                      <a:pt x="1225" y="15824"/>
                                    </a:lnTo>
                                    <a:cubicBezTo>
                                      <a:pt x="1279" y="15932"/>
                                      <a:pt x="1337" y="16036"/>
                                      <a:pt x="1396" y="16139"/>
                                    </a:cubicBezTo>
                                    <a:lnTo>
                                      <a:pt x="16008" y="1310"/>
                                    </a:lnTo>
                                    <a:cubicBezTo>
                                      <a:pt x="15998" y="1310"/>
                                      <a:pt x="15985" y="1301"/>
                                      <a:pt x="15976" y="1297"/>
                                    </a:cubicBezTo>
                                    <a:close/>
                                    <a:moveTo>
                                      <a:pt x="9136" y="122"/>
                                    </a:moveTo>
                                    <a:lnTo>
                                      <a:pt x="176" y="8846"/>
                                    </a:lnTo>
                                    <a:cubicBezTo>
                                      <a:pt x="140" y="9044"/>
                                      <a:pt x="108" y="9247"/>
                                      <a:pt x="81" y="9449"/>
                                    </a:cubicBezTo>
                                    <a:lnTo>
                                      <a:pt x="9172" y="113"/>
                                    </a:lnTo>
                                    <a:cubicBezTo>
                                      <a:pt x="9163" y="117"/>
                                      <a:pt x="9150" y="117"/>
                                      <a:pt x="9136" y="122"/>
                                    </a:cubicBezTo>
                                    <a:close/>
                                    <a:moveTo>
                                      <a:pt x="11266" y="0"/>
                                    </a:moveTo>
                                    <a:lnTo>
                                      <a:pt x="0" y="11021"/>
                                    </a:lnTo>
                                    <a:cubicBezTo>
                                      <a:pt x="5" y="11187"/>
                                      <a:pt x="9" y="11354"/>
                                      <a:pt x="23" y="11520"/>
                                    </a:cubicBezTo>
                                    <a:lnTo>
                                      <a:pt x="11293" y="0"/>
                                    </a:lnTo>
                                    <a:cubicBezTo>
                                      <a:pt x="11280" y="0"/>
                                      <a:pt x="11275" y="0"/>
                                      <a:pt x="11266" y="0"/>
                                    </a:cubicBezTo>
                                    <a:close/>
                                    <a:moveTo>
                                      <a:pt x="6191" y="1031"/>
                                    </a:moveTo>
                                    <a:lnTo>
                                      <a:pt x="1193" y="5861"/>
                                    </a:lnTo>
                                    <a:cubicBezTo>
                                      <a:pt x="1054" y="6132"/>
                                      <a:pt x="923" y="6406"/>
                                      <a:pt x="811" y="6690"/>
                                    </a:cubicBezTo>
                                    <a:lnTo>
                                      <a:pt x="6362" y="950"/>
                                    </a:lnTo>
                                    <a:cubicBezTo>
                                      <a:pt x="6304" y="977"/>
                                      <a:pt x="6245" y="999"/>
                                      <a:pt x="6191" y="1031"/>
                                    </a:cubicBezTo>
                                    <a:close/>
                                    <a:moveTo>
                                      <a:pt x="17196" y="2071"/>
                                    </a:moveTo>
                                    <a:lnTo>
                                      <a:pt x="1990" y="17071"/>
                                    </a:lnTo>
                                    <a:cubicBezTo>
                                      <a:pt x="2058" y="17161"/>
                                      <a:pt x="2121" y="17256"/>
                                      <a:pt x="2188" y="17346"/>
                                    </a:cubicBezTo>
                                    <a:lnTo>
                                      <a:pt x="17237" y="2098"/>
                                    </a:lnTo>
                                    <a:cubicBezTo>
                                      <a:pt x="17223" y="2089"/>
                                      <a:pt x="17210" y="2080"/>
                                      <a:pt x="17196" y="2071"/>
                                    </a:cubicBezTo>
                                    <a:close/>
                                    <a:moveTo>
                                      <a:pt x="21285" y="8045"/>
                                    </a:moveTo>
                                    <a:lnTo>
                                      <a:pt x="8002" y="21267"/>
                                    </a:lnTo>
                                    <a:cubicBezTo>
                                      <a:pt x="8033" y="21276"/>
                                      <a:pt x="8069" y="21285"/>
                                      <a:pt x="8101" y="21294"/>
                                    </a:cubicBezTo>
                                    <a:lnTo>
                                      <a:pt x="21285" y="8049"/>
                                    </a:lnTo>
                                    <a:cubicBezTo>
                                      <a:pt x="21285" y="8049"/>
                                      <a:pt x="21285" y="8045"/>
                                      <a:pt x="21285" y="8045"/>
                                    </a:cubicBezTo>
                                    <a:close/>
                                    <a:moveTo>
                                      <a:pt x="21591" y="9742"/>
                                    </a:moveTo>
                                    <a:lnTo>
                                      <a:pt x="9690" y="21577"/>
                                    </a:lnTo>
                                    <a:cubicBezTo>
                                      <a:pt x="9731" y="21582"/>
                                      <a:pt x="9771" y="21582"/>
                                      <a:pt x="9812" y="21586"/>
                                    </a:cubicBezTo>
                                    <a:lnTo>
                                      <a:pt x="21591" y="9747"/>
                                    </a:lnTo>
                                    <a:cubicBezTo>
                                      <a:pt x="21591" y="9747"/>
                                      <a:pt x="21591" y="9747"/>
                                      <a:pt x="21591" y="9742"/>
                                    </a:cubicBezTo>
                                    <a:close/>
                                    <a:moveTo>
                                      <a:pt x="18286" y="2980"/>
                                    </a:moveTo>
                                    <a:lnTo>
                                      <a:pt x="2895" y="18183"/>
                                    </a:lnTo>
                                    <a:cubicBezTo>
                                      <a:pt x="2967" y="18264"/>
                                      <a:pt x="3044" y="18341"/>
                                      <a:pt x="3120" y="18417"/>
                                    </a:cubicBezTo>
                                    <a:lnTo>
                                      <a:pt x="18331" y="3021"/>
                                    </a:lnTo>
                                    <a:cubicBezTo>
                                      <a:pt x="18313" y="3007"/>
                                      <a:pt x="18299" y="2994"/>
                                      <a:pt x="18286" y="2980"/>
                                    </a:cubicBezTo>
                                    <a:close/>
                                    <a:moveTo>
                                      <a:pt x="11676" y="21600"/>
                                    </a:moveTo>
                                    <a:cubicBezTo>
                                      <a:pt x="11721" y="21595"/>
                                      <a:pt x="11770" y="21595"/>
                                      <a:pt x="11815" y="21591"/>
                                    </a:cubicBezTo>
                                    <a:lnTo>
                                      <a:pt x="21600" y="11745"/>
                                    </a:lnTo>
                                    <a:cubicBezTo>
                                      <a:pt x="21600" y="11741"/>
                                      <a:pt x="21600" y="11741"/>
                                      <a:pt x="21600" y="11736"/>
                                    </a:cubicBezTo>
                                    <a:lnTo>
                                      <a:pt x="11676" y="21600"/>
                                    </a:lnTo>
                                    <a:close/>
                                    <a:moveTo>
                                      <a:pt x="14368" y="21037"/>
                                    </a:moveTo>
                                    <a:lnTo>
                                      <a:pt x="21073" y="14284"/>
                                    </a:lnTo>
                                    <a:cubicBezTo>
                                      <a:pt x="21078" y="14275"/>
                                      <a:pt x="21078" y="14266"/>
                                      <a:pt x="21082" y="14262"/>
                                    </a:cubicBezTo>
                                    <a:lnTo>
                                      <a:pt x="14188" y="21100"/>
                                    </a:lnTo>
                                    <a:cubicBezTo>
                                      <a:pt x="14247" y="21078"/>
                                      <a:pt x="14305" y="21060"/>
                                      <a:pt x="14368" y="21037"/>
                                    </a:cubicBezTo>
                                    <a:close/>
                                    <a:moveTo>
                                      <a:pt x="19263" y="4043"/>
                                    </a:moveTo>
                                    <a:lnTo>
                                      <a:pt x="4021" y="19232"/>
                                    </a:lnTo>
                                    <a:cubicBezTo>
                                      <a:pt x="4044" y="19250"/>
                                      <a:pt x="4066" y="19268"/>
                                      <a:pt x="4089" y="19282"/>
                                    </a:cubicBezTo>
                                    <a:lnTo>
                                      <a:pt x="19272" y="4052"/>
                                    </a:lnTo>
                                    <a:cubicBezTo>
                                      <a:pt x="19268" y="4052"/>
                                      <a:pt x="19263" y="4047"/>
                                      <a:pt x="19263" y="4043"/>
                                    </a:cubicBezTo>
                                    <a:close/>
                                    <a:moveTo>
                                      <a:pt x="20771" y="6550"/>
                                    </a:moveTo>
                                    <a:lnTo>
                                      <a:pt x="6516" y="20745"/>
                                    </a:lnTo>
                                    <a:cubicBezTo>
                                      <a:pt x="6543" y="20758"/>
                                      <a:pt x="6574" y="20772"/>
                                      <a:pt x="6601" y="20785"/>
                                    </a:cubicBezTo>
                                    <a:lnTo>
                                      <a:pt x="20776" y="6559"/>
                                    </a:lnTo>
                                    <a:cubicBezTo>
                                      <a:pt x="20771" y="6555"/>
                                      <a:pt x="20771" y="6555"/>
                                      <a:pt x="20771" y="6550"/>
                                    </a:cubicBezTo>
                                    <a:close/>
                                    <a:moveTo>
                                      <a:pt x="20092" y="5222"/>
                                    </a:moveTo>
                                    <a:lnTo>
                                      <a:pt x="5196" y="20065"/>
                                    </a:lnTo>
                                    <a:cubicBezTo>
                                      <a:pt x="5223" y="20078"/>
                                      <a:pt x="5246" y="20096"/>
                                      <a:pt x="5273" y="20110"/>
                                    </a:cubicBezTo>
                                    <a:lnTo>
                                      <a:pt x="20096" y="5236"/>
                                    </a:lnTo>
                                    <a:cubicBezTo>
                                      <a:pt x="20092" y="5231"/>
                                      <a:pt x="20092" y="5227"/>
                                      <a:pt x="20092" y="5222"/>
                                    </a:cubicBez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3"/>
                                  </a:gs>
                                </a:gsLst>
                                <a:lin ang="0" scaled="1"/>
                                <a:tileRect/>
                              </a:gradFill>
                              <a:ln w="12700">
                                <a:miter lim="400000"/>
                              </a:ln>
                            </wps:spPr>
                            <wps:txbx>
                              <w:txbxContent>
                                <w:p w14:paraId="1E9AEA56" w14:textId="0D18DDC6" w:rsidR="006B43BB" w:rsidRDefault="006B43BB" w:rsidP="006B43B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6692589" id="Forme" o:spid="_x0000_s1026" alt="&quot;&quot;" style="width:479.6pt;height:47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" adj="-11796480,,5400" path="m13049,221l185,12839v27,144,58,284,90,424l13072,225v-9,,-14,,-23,-4xm14603,671l612,14424v45,122,90,243,140,365l14630,680v-9,,-18,-5,-27,-9xm15976,1297l1225,15824v54,108,112,212,171,315l16008,1310v-10,,-23,-9,-32,-13xm9136,122l176,8846v-36,198,-68,401,-95,603l9172,113v-9,4,-22,4,-36,9xm11266,l,11021v5,166,9,333,23,499l11293,v-13,,-18,,-27,xm6191,1031l1193,5861v-139,271,-270,545,-382,829l6362,950v-58,27,-117,49,-171,81xm17196,2071l1990,17071v68,90,131,185,198,275l17237,2098v-14,-9,-27,-18,-41,-27xm21285,8045l8002,21267v31,9,67,18,99,27l21285,8049v,,,-4,,-4xm21591,9742l9690,21577v41,5,81,5,122,9l21591,9747v,,,,,-5xm18286,2980l2895,18183v72,81,149,158,225,234l18331,3021v-18,-14,-32,-27,-45,-41xm11676,21600v45,-5,94,-5,139,-9l21600,11745v,-4,,-4,,-9l11676,21600xm14368,21037r6705,-6753c21078,14275,21078,14266,21082,14262r-6894,6838c14247,21078,14305,21060,14368,21037xm19263,4043l4021,19232v23,18,45,36,68,50l19272,4052v-4,,-9,-5,-9,-9xm20771,6550l6516,20745v27,13,58,27,85,40l20776,6559v-5,-4,-5,-4,-5,-9xm20092,5222l5196,20065v27,13,50,31,77,45l20096,5236v-4,-5,-4,-9,-4,-14xe" fillcolor="#ff1571 [3205]" stroked="f" strokeweight="1pt">
                      <v:fill color2="#fdc082 [3206]" rotate="t" angle="90" focus="100%" type="gradient"/>
                      <v:stroke miterlimit="4" joinstyle="miter"/>
                      <v:formulas/>
                      <v:path arrowok="t" o:extrusionok="f" o:connecttype="custom" o:connectlocs="3045460,3047365;3045460,3047365;3045460,3047365;3045460,3047365" o:connectangles="0,90,180,270" textboxrect="0,0,21600,21600"/>
                      <v:textbox inset="3pt,3pt,3pt,3pt">
                        <w:txbxContent>
                          <w:p w14:paraId="1E9AEA56" w14:textId="0D18DDC6" w:rsidR="006B43BB" w:rsidRDefault="006B43BB" w:rsidP="006B43BB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A81248" w:rsidRPr="00070242" w14:paraId="5A9CAE6F" w14:textId="77777777" w:rsidTr="00CB24DC">
        <w:trPr>
          <w:trHeight w:val="1004"/>
        </w:trPr>
        <w:tc>
          <w:tcPr>
            <w:tcW w:w="5395" w:type="dxa"/>
            <w:vAlign w:val="center"/>
          </w:tcPr>
          <w:p w14:paraId="58A05DE8" w14:textId="7AD7418F" w:rsidR="00637B83" w:rsidRPr="00070242" w:rsidRDefault="00907FB1" w:rsidP="00216DB3">
            <w:pPr>
              <w:pStyle w:val="Titre2"/>
              <w:rPr>
                <w:noProof/>
              </w:rPr>
            </w:pPr>
            <w:r>
              <w:rPr>
                <w:noProof/>
              </w:rPr>
              <w:t>DD</w:t>
            </w:r>
            <w:r w:rsidR="00CB24DC">
              <w:rPr>
                <w:noProof/>
              </w:rPr>
              <w:t>/</w:t>
            </w:r>
            <w:r>
              <w:rPr>
                <w:noProof/>
              </w:rPr>
              <w:t>MM</w:t>
            </w:r>
            <w:r w:rsidR="00CB24DC">
              <w:rPr>
                <w:noProof/>
              </w:rPr>
              <w:t>/</w:t>
            </w:r>
            <w:r>
              <w:rPr>
                <w:noProof/>
              </w:rPr>
              <w:t>YYYY</w:t>
            </w:r>
          </w:p>
          <w:p w14:paraId="1B3F7B81" w14:textId="104A2509" w:rsidR="00A81248" w:rsidRPr="00070242" w:rsidRDefault="00CB24DC" w:rsidP="00216DB3">
            <w:pPr>
              <w:pStyle w:val="Titre2"/>
              <w:rPr>
                <w:noProof/>
              </w:rPr>
            </w:pPr>
            <w:r>
              <w:rPr>
                <w:noProof/>
              </w:rPr>
              <w:t>NATURE DE L’INCIDENT :</w:t>
            </w:r>
          </w:p>
        </w:tc>
        <w:tc>
          <w:tcPr>
            <w:tcW w:w="5631" w:type="dxa"/>
            <w:vAlign w:val="center"/>
          </w:tcPr>
          <w:p w14:paraId="6D71BEC1" w14:textId="23230D88" w:rsidR="00637B83" w:rsidRPr="00070242" w:rsidRDefault="00CB24DC" w:rsidP="00216DB3">
            <w:pPr>
              <w:pStyle w:val="Titre2"/>
              <w:rPr>
                <w:noProof/>
              </w:rPr>
            </w:pPr>
            <w:r>
              <w:rPr>
                <w:noProof/>
              </w:rPr>
              <w:t>T_NSA_800 – GROUP 2</w:t>
            </w:r>
          </w:p>
          <w:p w14:paraId="3FAFE979" w14:textId="1075A31D" w:rsidR="00A81248" w:rsidRPr="00070242" w:rsidRDefault="00A81248" w:rsidP="00216DB3">
            <w:pPr>
              <w:pStyle w:val="Titre2"/>
              <w:rPr>
                <w:noProof/>
              </w:rPr>
            </w:pPr>
          </w:p>
        </w:tc>
      </w:tr>
    </w:tbl>
    <w:p w14:paraId="47DCAC3E" w14:textId="77777777" w:rsidR="000C4ED1" w:rsidRPr="00070242" w:rsidRDefault="000C4ED1" w:rsidP="005A2DF7">
      <w:pPr>
        <w:rPr>
          <w:noProof/>
        </w:rPr>
      </w:pPr>
    </w:p>
    <w:tbl>
      <w:tblPr>
        <w:tblW w:w="10773" w:type="dxa"/>
        <w:tblLayout w:type="fixed"/>
        <w:tblLook w:val="04A0" w:firstRow="1" w:lastRow="0" w:firstColumn="1" w:lastColumn="0" w:noHBand="0" w:noVBand="1"/>
      </w:tblPr>
      <w:tblGrid>
        <w:gridCol w:w="426"/>
        <w:gridCol w:w="9639"/>
        <w:gridCol w:w="283"/>
        <w:gridCol w:w="142"/>
        <w:gridCol w:w="283"/>
      </w:tblGrid>
      <w:tr w:rsidR="001205A1" w:rsidRPr="00070242" w14:paraId="3F0DEC36" w14:textId="77777777" w:rsidTr="00CB24DC">
        <w:trPr>
          <w:trHeight w:val="396"/>
        </w:trPr>
        <w:tc>
          <w:tcPr>
            <w:tcW w:w="426" w:type="dxa"/>
          </w:tcPr>
          <w:p w14:paraId="77C8B125" w14:textId="77777777" w:rsidR="00A81248" w:rsidRPr="00070242" w:rsidRDefault="00A81248" w:rsidP="00216DB3">
            <w:pPr>
              <w:pStyle w:val="Texte"/>
              <w:rPr>
                <w:noProof/>
              </w:rPr>
            </w:pPr>
          </w:p>
        </w:tc>
        <w:tc>
          <w:tcPr>
            <w:tcW w:w="9639" w:type="dxa"/>
          </w:tcPr>
          <w:p w14:paraId="6940C47C" w14:textId="77777777" w:rsidR="00A81248" w:rsidRPr="00070242" w:rsidRDefault="00A81248" w:rsidP="00216DB3">
            <w:pPr>
              <w:pStyle w:val="Texte"/>
              <w:rPr>
                <w:noProof/>
              </w:rPr>
            </w:pPr>
          </w:p>
        </w:tc>
        <w:tc>
          <w:tcPr>
            <w:tcW w:w="283" w:type="dxa"/>
          </w:tcPr>
          <w:p w14:paraId="74BEC68D" w14:textId="77777777" w:rsidR="00A81248" w:rsidRPr="00070242" w:rsidRDefault="00A81248" w:rsidP="00216DB3">
            <w:pPr>
              <w:pStyle w:val="Texte"/>
              <w:rPr>
                <w:noProof/>
              </w:rPr>
            </w:pPr>
          </w:p>
        </w:tc>
        <w:tc>
          <w:tcPr>
            <w:tcW w:w="425" w:type="dxa"/>
            <w:gridSpan w:val="2"/>
          </w:tcPr>
          <w:p w14:paraId="55D3F294" w14:textId="77777777" w:rsidR="00A81248" w:rsidRPr="00070242" w:rsidRDefault="00A81248" w:rsidP="00216DB3">
            <w:pPr>
              <w:pStyle w:val="Texte"/>
              <w:rPr>
                <w:noProof/>
              </w:rPr>
            </w:pPr>
          </w:p>
        </w:tc>
      </w:tr>
      <w:tr w:rsidR="001205A1" w:rsidRPr="00070242" w14:paraId="46B92DAA" w14:textId="77777777" w:rsidTr="00216DB3">
        <w:trPr>
          <w:trHeight w:val="5274"/>
        </w:trPr>
        <w:tc>
          <w:tcPr>
            <w:tcW w:w="426" w:type="dxa"/>
          </w:tcPr>
          <w:p w14:paraId="142BA24B" w14:textId="77777777" w:rsidR="001205A1" w:rsidRPr="00070242" w:rsidRDefault="001205A1" w:rsidP="005A2DF7">
            <w:pPr>
              <w:rPr>
                <w:noProof/>
              </w:rPr>
            </w:pPr>
          </w:p>
        </w:tc>
        <w:tc>
          <w:tcPr>
            <w:tcW w:w="9922" w:type="dxa"/>
            <w:gridSpan w:val="2"/>
            <w:tcBorders>
              <w:bottom w:val="single" w:sz="18" w:space="0" w:color="26414C" w:themeColor="accent5" w:themeShade="40"/>
            </w:tcBorders>
            <w:shd w:val="clear" w:color="auto" w:fill="FFFFFF" w:themeFill="background1"/>
          </w:tcPr>
          <w:p w14:paraId="68FDE671" w14:textId="0B439DD1" w:rsidR="001205A1" w:rsidRDefault="00CB24DC" w:rsidP="005A2DF7">
            <w:pPr>
              <w:pStyle w:val="Titre3"/>
              <w:rPr>
                <w:noProof/>
              </w:rPr>
            </w:pPr>
            <w:r>
              <w:rPr>
                <w:noProof/>
              </w:rPr>
              <w:t xml:space="preserve">Heure déclarée : </w:t>
            </w:r>
          </w:p>
          <w:p w14:paraId="14316523" w14:textId="100708C8" w:rsidR="00593CA1" w:rsidRPr="00070242" w:rsidRDefault="00593CA1" w:rsidP="00CB24DC"/>
        </w:tc>
        <w:tc>
          <w:tcPr>
            <w:tcW w:w="425" w:type="dxa"/>
            <w:gridSpan w:val="2"/>
          </w:tcPr>
          <w:p w14:paraId="46019B8C" w14:textId="77777777" w:rsidR="001205A1" w:rsidRPr="00070242" w:rsidRDefault="001205A1" w:rsidP="005A2DF7">
            <w:pPr>
              <w:rPr>
                <w:noProof/>
              </w:rPr>
            </w:pPr>
          </w:p>
        </w:tc>
      </w:tr>
      <w:tr w:rsidR="00637B83" w:rsidRPr="00070242" w14:paraId="64475CFC" w14:textId="77777777" w:rsidTr="00216DB3">
        <w:trPr>
          <w:trHeight w:val="383"/>
        </w:trPr>
        <w:tc>
          <w:tcPr>
            <w:tcW w:w="426" w:type="dxa"/>
          </w:tcPr>
          <w:p w14:paraId="4919AA80" w14:textId="77777777" w:rsidR="00637B83" w:rsidRPr="00070242" w:rsidRDefault="00637B83" w:rsidP="005A2DF7">
            <w:pPr>
              <w:rPr>
                <w:noProof/>
              </w:rPr>
            </w:pPr>
          </w:p>
        </w:tc>
        <w:tc>
          <w:tcPr>
            <w:tcW w:w="9922" w:type="dxa"/>
            <w:gridSpan w:val="2"/>
            <w:tcBorders>
              <w:top w:val="single" w:sz="18" w:space="0" w:color="26414C" w:themeColor="accent5" w:themeShade="40"/>
            </w:tcBorders>
            <w:shd w:val="clear" w:color="auto" w:fill="FFFFFF" w:themeFill="background1"/>
          </w:tcPr>
          <w:p w14:paraId="78AEBEDF" w14:textId="41794172" w:rsidR="00637B83" w:rsidRPr="00070242" w:rsidRDefault="00CB24DC" w:rsidP="000F0731">
            <w:pPr>
              <w:pStyle w:val="Titre5"/>
              <w:rPr>
                <w:noProof/>
              </w:rPr>
            </w:pPr>
            <w:r>
              <w:rPr>
                <w:noProof/>
              </w:rPr>
              <w:t>Analyse</w:t>
            </w:r>
          </w:p>
        </w:tc>
        <w:tc>
          <w:tcPr>
            <w:tcW w:w="425" w:type="dxa"/>
            <w:gridSpan w:val="2"/>
          </w:tcPr>
          <w:p w14:paraId="62DD7110" w14:textId="77777777" w:rsidR="00637B83" w:rsidRPr="00070242" w:rsidRDefault="00637B83" w:rsidP="005A2DF7">
            <w:pPr>
              <w:rPr>
                <w:noProof/>
              </w:rPr>
            </w:pPr>
          </w:p>
        </w:tc>
      </w:tr>
      <w:tr w:rsidR="00CB24DC" w:rsidRPr="00CB24DC" w14:paraId="7B0B09DB" w14:textId="77777777" w:rsidTr="00CB24DC">
        <w:trPr>
          <w:gridAfter w:val="1"/>
          <w:wAfter w:w="283" w:type="dxa"/>
          <w:trHeight w:val="8433"/>
        </w:trPr>
        <w:tc>
          <w:tcPr>
            <w:tcW w:w="426" w:type="dxa"/>
          </w:tcPr>
          <w:p w14:paraId="20C71826" w14:textId="77777777" w:rsidR="00CB24DC" w:rsidRPr="00070242" w:rsidRDefault="00CB24DC" w:rsidP="005A2DF7">
            <w:pPr>
              <w:rPr>
                <w:noProof/>
              </w:rPr>
            </w:pPr>
          </w:p>
        </w:tc>
        <w:tc>
          <w:tcPr>
            <w:tcW w:w="9639" w:type="dxa"/>
            <w:shd w:val="clear" w:color="auto" w:fill="FFFFFF" w:themeFill="background1"/>
          </w:tcPr>
          <w:p w14:paraId="63B87A7A" w14:textId="5763286E" w:rsidR="00CB24DC" w:rsidRPr="00CB24DC" w:rsidRDefault="00CB24DC" w:rsidP="00CB24DC">
            <w:pPr>
              <w:pStyle w:val="Texte"/>
              <w:rPr>
                <w:noProof/>
              </w:rPr>
            </w:pPr>
          </w:p>
        </w:tc>
        <w:tc>
          <w:tcPr>
            <w:tcW w:w="425" w:type="dxa"/>
            <w:gridSpan w:val="2"/>
          </w:tcPr>
          <w:p w14:paraId="45B99161" w14:textId="77777777" w:rsidR="00CB24DC" w:rsidRPr="00CB24DC" w:rsidRDefault="00CB24DC" w:rsidP="005A2DF7">
            <w:pPr>
              <w:rPr>
                <w:noProof/>
              </w:rPr>
            </w:pPr>
          </w:p>
        </w:tc>
      </w:tr>
    </w:tbl>
    <w:p w14:paraId="71860BAB" w14:textId="77777777" w:rsidR="00E61F1F" w:rsidRPr="00CB24DC" w:rsidRDefault="007F4EFB">
      <w:pPr>
        <w:rPr>
          <w:noProof/>
        </w:rPr>
      </w:pPr>
      <w:r w:rsidRPr="00070242">
        <w:rPr>
          <w:noProof/>
          <w:lang w:bidi="fr-FR"/>
        </w:rPr>
        <w:lastRenderedPageBreak/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21D69666" wp14:editId="40549116">
                <wp:simplePos x="0" y="0"/>
                <wp:positionH relativeFrom="column">
                  <wp:posOffset>82968</wp:posOffset>
                </wp:positionH>
                <wp:positionV relativeFrom="paragraph">
                  <wp:posOffset>-9427628</wp:posOffset>
                </wp:positionV>
                <wp:extent cx="6748040" cy="9359936"/>
                <wp:effectExtent l="0" t="0" r="0" b="0"/>
                <wp:wrapNone/>
                <wp:docPr id="6" name="Groupe 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040" cy="9359936"/>
                          <a:chOff x="-23144" y="-182364"/>
                          <a:chExt cx="6748354" cy="8648136"/>
                        </a:xfrm>
                      </wpg:grpSpPr>
                      <wps:wsp>
                        <wps:cNvPr id="20" name="Forme"/>
                        <wps:cNvSpPr/>
                        <wps:spPr>
                          <a:xfrm>
                            <a:off x="-23144" y="-182364"/>
                            <a:ext cx="3523265" cy="37256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7161"/>
                                </a:moveTo>
                                <a:lnTo>
                                  <a:pt x="0" y="7649"/>
                                </a:lnTo>
                                <a:lnTo>
                                  <a:pt x="7493" y="0"/>
                                </a:lnTo>
                                <a:lnTo>
                                  <a:pt x="0" y="7161"/>
                                </a:lnTo>
                                <a:close/>
                                <a:moveTo>
                                  <a:pt x="0" y="11133"/>
                                </a:moveTo>
                                <a:lnTo>
                                  <a:pt x="0" y="11636"/>
                                </a:lnTo>
                                <a:lnTo>
                                  <a:pt x="11521" y="0"/>
                                </a:lnTo>
                                <a:lnTo>
                                  <a:pt x="0" y="11133"/>
                                </a:lnTo>
                                <a:close/>
                                <a:moveTo>
                                  <a:pt x="0" y="9143"/>
                                </a:moveTo>
                                <a:lnTo>
                                  <a:pt x="0" y="9639"/>
                                </a:lnTo>
                                <a:lnTo>
                                  <a:pt x="9507" y="0"/>
                                </a:lnTo>
                                <a:lnTo>
                                  <a:pt x="0" y="9143"/>
                                </a:lnTo>
                                <a:close/>
                                <a:moveTo>
                                  <a:pt x="0" y="3205"/>
                                </a:moveTo>
                                <a:lnTo>
                                  <a:pt x="0" y="3639"/>
                                </a:lnTo>
                                <a:lnTo>
                                  <a:pt x="3456" y="0"/>
                                </a:lnTo>
                                <a:lnTo>
                                  <a:pt x="0" y="3205"/>
                                </a:lnTo>
                                <a:close/>
                                <a:moveTo>
                                  <a:pt x="0" y="5179"/>
                                </a:moveTo>
                                <a:lnTo>
                                  <a:pt x="0" y="5652"/>
                                </a:lnTo>
                                <a:lnTo>
                                  <a:pt x="5471" y="8"/>
                                </a:lnTo>
                                <a:lnTo>
                                  <a:pt x="0" y="5179"/>
                                </a:lnTo>
                                <a:close/>
                                <a:moveTo>
                                  <a:pt x="0" y="1262"/>
                                </a:moveTo>
                                <a:lnTo>
                                  <a:pt x="0" y="1603"/>
                                </a:lnTo>
                                <a:lnTo>
                                  <a:pt x="1442" y="0"/>
                                </a:lnTo>
                                <a:lnTo>
                                  <a:pt x="0" y="1262"/>
                                </a:lnTo>
                                <a:close/>
                                <a:moveTo>
                                  <a:pt x="0" y="19092"/>
                                </a:moveTo>
                                <a:lnTo>
                                  <a:pt x="0" y="19610"/>
                                </a:lnTo>
                                <a:lnTo>
                                  <a:pt x="19594" y="0"/>
                                </a:lnTo>
                                <a:lnTo>
                                  <a:pt x="0" y="19092"/>
                                </a:lnTo>
                                <a:close/>
                                <a:moveTo>
                                  <a:pt x="0" y="2108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081"/>
                                </a:lnTo>
                                <a:close/>
                                <a:moveTo>
                                  <a:pt x="0" y="15112"/>
                                </a:moveTo>
                                <a:lnTo>
                                  <a:pt x="0" y="15623"/>
                                </a:lnTo>
                                <a:lnTo>
                                  <a:pt x="15557" y="0"/>
                                </a:lnTo>
                                <a:lnTo>
                                  <a:pt x="0" y="15112"/>
                                </a:lnTo>
                                <a:close/>
                                <a:moveTo>
                                  <a:pt x="0" y="17102"/>
                                </a:moveTo>
                                <a:lnTo>
                                  <a:pt x="0" y="17621"/>
                                </a:lnTo>
                                <a:lnTo>
                                  <a:pt x="17572" y="0"/>
                                </a:lnTo>
                                <a:lnTo>
                                  <a:pt x="0" y="17102"/>
                                </a:lnTo>
                                <a:close/>
                                <a:moveTo>
                                  <a:pt x="0" y="13123"/>
                                </a:moveTo>
                                <a:lnTo>
                                  <a:pt x="0" y="13634"/>
                                </a:lnTo>
                                <a:lnTo>
                                  <a:pt x="13543" y="0"/>
                                </a:lnTo>
                                <a:lnTo>
                                  <a:pt x="0" y="13123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3"/>
                              </a:gs>
                            </a:gsLst>
                            <a:lin ang="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" name="Forme"/>
                        <wps:cNvSpPr/>
                        <wps:spPr>
                          <a:xfrm rot="10800000">
                            <a:off x="3291547" y="4922472"/>
                            <a:ext cx="3433663" cy="35433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7161"/>
                                </a:moveTo>
                                <a:lnTo>
                                  <a:pt x="0" y="7649"/>
                                </a:lnTo>
                                <a:lnTo>
                                  <a:pt x="7493" y="0"/>
                                </a:lnTo>
                                <a:lnTo>
                                  <a:pt x="0" y="7161"/>
                                </a:lnTo>
                                <a:close/>
                                <a:moveTo>
                                  <a:pt x="0" y="11133"/>
                                </a:moveTo>
                                <a:lnTo>
                                  <a:pt x="0" y="11636"/>
                                </a:lnTo>
                                <a:lnTo>
                                  <a:pt x="11521" y="0"/>
                                </a:lnTo>
                                <a:lnTo>
                                  <a:pt x="0" y="11133"/>
                                </a:lnTo>
                                <a:close/>
                                <a:moveTo>
                                  <a:pt x="0" y="9143"/>
                                </a:moveTo>
                                <a:lnTo>
                                  <a:pt x="0" y="9639"/>
                                </a:lnTo>
                                <a:lnTo>
                                  <a:pt x="9507" y="0"/>
                                </a:lnTo>
                                <a:lnTo>
                                  <a:pt x="0" y="9143"/>
                                </a:lnTo>
                                <a:close/>
                                <a:moveTo>
                                  <a:pt x="0" y="3205"/>
                                </a:moveTo>
                                <a:lnTo>
                                  <a:pt x="0" y="3639"/>
                                </a:lnTo>
                                <a:lnTo>
                                  <a:pt x="3456" y="0"/>
                                </a:lnTo>
                                <a:lnTo>
                                  <a:pt x="0" y="3205"/>
                                </a:lnTo>
                                <a:close/>
                                <a:moveTo>
                                  <a:pt x="0" y="5179"/>
                                </a:moveTo>
                                <a:lnTo>
                                  <a:pt x="0" y="5652"/>
                                </a:lnTo>
                                <a:lnTo>
                                  <a:pt x="5471" y="8"/>
                                </a:lnTo>
                                <a:lnTo>
                                  <a:pt x="0" y="5179"/>
                                </a:lnTo>
                                <a:close/>
                                <a:moveTo>
                                  <a:pt x="0" y="1262"/>
                                </a:moveTo>
                                <a:lnTo>
                                  <a:pt x="0" y="1603"/>
                                </a:lnTo>
                                <a:lnTo>
                                  <a:pt x="1442" y="0"/>
                                </a:lnTo>
                                <a:lnTo>
                                  <a:pt x="0" y="1262"/>
                                </a:lnTo>
                                <a:close/>
                                <a:moveTo>
                                  <a:pt x="0" y="19092"/>
                                </a:moveTo>
                                <a:lnTo>
                                  <a:pt x="0" y="19610"/>
                                </a:lnTo>
                                <a:lnTo>
                                  <a:pt x="19594" y="0"/>
                                </a:lnTo>
                                <a:lnTo>
                                  <a:pt x="0" y="19092"/>
                                </a:lnTo>
                                <a:close/>
                                <a:moveTo>
                                  <a:pt x="0" y="2108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081"/>
                                </a:lnTo>
                                <a:close/>
                                <a:moveTo>
                                  <a:pt x="0" y="15112"/>
                                </a:moveTo>
                                <a:lnTo>
                                  <a:pt x="0" y="15623"/>
                                </a:lnTo>
                                <a:lnTo>
                                  <a:pt x="15557" y="0"/>
                                </a:lnTo>
                                <a:lnTo>
                                  <a:pt x="0" y="15112"/>
                                </a:lnTo>
                                <a:close/>
                                <a:moveTo>
                                  <a:pt x="0" y="17102"/>
                                </a:moveTo>
                                <a:lnTo>
                                  <a:pt x="0" y="17621"/>
                                </a:lnTo>
                                <a:lnTo>
                                  <a:pt x="17572" y="0"/>
                                </a:lnTo>
                                <a:lnTo>
                                  <a:pt x="0" y="17102"/>
                                </a:lnTo>
                                <a:close/>
                                <a:moveTo>
                                  <a:pt x="0" y="13123"/>
                                </a:moveTo>
                                <a:lnTo>
                                  <a:pt x="0" y="13634"/>
                                </a:lnTo>
                                <a:lnTo>
                                  <a:pt x="13543" y="0"/>
                                </a:lnTo>
                                <a:lnTo>
                                  <a:pt x="0" y="13123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3"/>
                              </a:gs>
                            </a:gsLst>
                            <a:lin ang="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3E6183" id="Groupe 6" o:spid="_x0000_s1026" alt="&quot;&quot;" style="position:absolute;margin-left:6.55pt;margin-top:-742.35pt;width:531.35pt;height:737pt;z-index:-251646976;mso-width-relative:margin;mso-height-relative:margin" coordorigin="-231,-1823" coordsize="67483,86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">
                <v:shape id="Forme" o:spid="_x0000_s1027" style="position:absolute;left:-231;top:-1823;width:35232;height:3725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" path="m,7161r,488l7493,,,7161xm,11133r,503l11521,,,11133xm,9143r,496l9507,,,9143xm,3205r,434l3456,,,3205xm,5179r,473l5471,8,,5179xm,1262r,341l1442,,,1262xm,19092r,518l19594,,,19092xm,21081r,519l21600,,,21081xm,15112r,511l15557,,,15112xm,17102r,519l17572,,,17102xm,13123r,511l13543,,,13123xe" fillcolor="#ff1571 [3205]" stroked="f" strokeweight="1pt">
                  <v:fill color2="#fdc082 [3206]" angle="90" focus="100%" type="gradient"/>
                  <v:stroke miterlimit="4" joinstyle="miter"/>
                  <v:path arrowok="t" o:extrusionok="f" o:connecttype="custom" o:connectlocs="1761633,1862832;1761633,1862832;1761633,1862832;1761633,1862832" o:connectangles="0,90,180,270"/>
                </v:shape>
                <v:shape id="Forme" o:spid="_x0000_s1028" style="position:absolute;left:32915;top:49224;width:34337;height:35433;rotation:18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" path="m,7161r,488l7493,,,7161xm,11133r,503l11521,,,11133xm,9143r,496l9507,,,9143xm,3205r,434l3456,,,3205xm,5179r,473l5471,8,,5179xm,1262r,341l1442,,,1262xm,19092r,518l19594,,,19092xm,21081r,519l21600,,,21081xm,15112r,511l15557,,,15112xm,17102r,519l17572,,,17102xm,13123r,511l13543,,,13123xe" fillcolor="#ff1571 [3205]" stroked="f" strokeweight="1pt">
                  <v:fill color2="#fdc082 [3206]" angle="90" focus="100%" type="gradient"/>
                  <v:stroke miterlimit="4" joinstyle="miter"/>
                  <v:path arrowok="t" o:extrusionok="f" o:connecttype="custom" o:connectlocs="1716832,1771650;1716832,1771650;1716832,1771650;1716832,1771650" o:connectangles="0,90,180,270"/>
                </v:shape>
              </v:group>
            </w:pict>
          </mc:Fallback>
        </mc:AlternateContent>
      </w:r>
    </w:p>
    <w:tbl>
      <w:tblPr>
        <w:tblW w:w="10915" w:type="dxa"/>
        <w:tblLayout w:type="fixed"/>
        <w:tblLook w:val="0600" w:firstRow="0" w:lastRow="0" w:firstColumn="0" w:lastColumn="0" w:noHBand="1" w:noVBand="1"/>
      </w:tblPr>
      <w:tblGrid>
        <w:gridCol w:w="426"/>
        <w:gridCol w:w="10489"/>
      </w:tblGrid>
      <w:tr w:rsidR="00CB24DC" w:rsidRPr="006325AD" w14:paraId="009A04B9" w14:textId="77777777" w:rsidTr="00CB24DC">
        <w:trPr>
          <w:trHeight w:val="7597"/>
        </w:trPr>
        <w:tc>
          <w:tcPr>
            <w:tcW w:w="426" w:type="dxa"/>
            <w:shd w:val="clear" w:color="auto" w:fill="FFFFFF" w:themeFill="background1"/>
          </w:tcPr>
          <w:p w14:paraId="147880EC" w14:textId="77777777" w:rsidR="00CB24DC" w:rsidRPr="00CB24DC" w:rsidRDefault="00CB24DC" w:rsidP="005A2DF7">
            <w:pPr>
              <w:rPr>
                <w:noProof/>
              </w:rPr>
            </w:pPr>
          </w:p>
        </w:tc>
        <w:tc>
          <w:tcPr>
            <w:tcW w:w="10489" w:type="dxa"/>
            <w:tcBorders>
              <w:bottom w:val="single" w:sz="18" w:space="0" w:color="FF1571" w:themeColor="accent2"/>
            </w:tcBorders>
            <w:shd w:val="clear" w:color="auto" w:fill="FFFFFF" w:themeFill="background1"/>
          </w:tcPr>
          <w:p w14:paraId="6DF68C1D" w14:textId="5EB7E725" w:rsidR="00CB24DC" w:rsidRDefault="006325AD" w:rsidP="005A2DF7">
            <w:pPr>
              <w:pStyle w:val="Titre3"/>
              <w:rPr>
                <w:noProof/>
              </w:rPr>
            </w:pPr>
            <w:r>
              <w:rPr>
                <w:noProof/>
              </w:rPr>
              <w:t>Solution</w:t>
            </w:r>
          </w:p>
          <w:p w14:paraId="06A62B2C" w14:textId="2FD2D974" w:rsidR="00CB24DC" w:rsidRDefault="00CB24DC" w:rsidP="00CB24DC"/>
          <w:p w14:paraId="577A2760" w14:textId="64D1D79D" w:rsidR="008873D5" w:rsidRDefault="008873D5" w:rsidP="005A2DF7">
            <w:pPr>
              <w:pStyle w:val="Texte"/>
              <w:rPr>
                <w:noProof/>
              </w:rPr>
            </w:pPr>
          </w:p>
          <w:p w14:paraId="61498C5B" w14:textId="14989396" w:rsidR="00600C93" w:rsidRDefault="00600C93" w:rsidP="005A2DF7">
            <w:pPr>
              <w:pStyle w:val="Texte"/>
              <w:rPr>
                <w:noProof/>
              </w:rPr>
            </w:pPr>
          </w:p>
          <w:p w14:paraId="3C62A5C1" w14:textId="2F7DA2CC" w:rsidR="00600C93" w:rsidRDefault="00600C93" w:rsidP="005A2DF7">
            <w:pPr>
              <w:pStyle w:val="Texte"/>
              <w:rPr>
                <w:noProof/>
              </w:rPr>
            </w:pPr>
          </w:p>
          <w:p w14:paraId="01DB431B" w14:textId="53AA11DD" w:rsidR="00600C93" w:rsidRDefault="00600C93" w:rsidP="005A2DF7">
            <w:pPr>
              <w:pStyle w:val="Texte"/>
              <w:rPr>
                <w:noProof/>
              </w:rPr>
            </w:pPr>
          </w:p>
          <w:p w14:paraId="3E7C27D3" w14:textId="3C10A0A5" w:rsidR="00600C93" w:rsidRDefault="00600C93" w:rsidP="005A2DF7">
            <w:pPr>
              <w:pStyle w:val="Texte"/>
              <w:rPr>
                <w:noProof/>
              </w:rPr>
            </w:pPr>
          </w:p>
          <w:p w14:paraId="64EFAF5C" w14:textId="5A2738F5" w:rsidR="00600C93" w:rsidRDefault="00600C93" w:rsidP="005A2DF7">
            <w:pPr>
              <w:pStyle w:val="Texte"/>
              <w:rPr>
                <w:noProof/>
              </w:rPr>
            </w:pPr>
          </w:p>
          <w:p w14:paraId="2DC0F55B" w14:textId="5E91828B" w:rsidR="00600C93" w:rsidRDefault="00600C93" w:rsidP="005A2DF7">
            <w:pPr>
              <w:pStyle w:val="Texte"/>
              <w:rPr>
                <w:noProof/>
              </w:rPr>
            </w:pPr>
          </w:p>
          <w:p w14:paraId="0F49EA36" w14:textId="21AAD9AF" w:rsidR="00600C93" w:rsidRDefault="00600C93" w:rsidP="005A2DF7">
            <w:pPr>
              <w:pStyle w:val="Texte"/>
              <w:rPr>
                <w:noProof/>
              </w:rPr>
            </w:pPr>
          </w:p>
          <w:p w14:paraId="326DCDAA" w14:textId="3977CA5A" w:rsidR="00600C93" w:rsidRDefault="00600C93" w:rsidP="005A2DF7">
            <w:pPr>
              <w:pStyle w:val="Texte"/>
              <w:rPr>
                <w:noProof/>
              </w:rPr>
            </w:pPr>
          </w:p>
          <w:p w14:paraId="439A9F22" w14:textId="1DD7BD49" w:rsidR="00600C93" w:rsidRDefault="00600C93" w:rsidP="005A2DF7">
            <w:pPr>
              <w:pStyle w:val="Texte"/>
              <w:rPr>
                <w:noProof/>
              </w:rPr>
            </w:pPr>
          </w:p>
          <w:p w14:paraId="78855C81" w14:textId="2F3AA98A" w:rsidR="00600C93" w:rsidRDefault="00600C93" w:rsidP="005A2DF7">
            <w:pPr>
              <w:pStyle w:val="Texte"/>
              <w:rPr>
                <w:noProof/>
              </w:rPr>
            </w:pPr>
          </w:p>
          <w:p w14:paraId="7886E387" w14:textId="69D3AE6C" w:rsidR="00600C93" w:rsidRDefault="00600C93" w:rsidP="005A2DF7">
            <w:pPr>
              <w:pStyle w:val="Texte"/>
              <w:rPr>
                <w:noProof/>
              </w:rPr>
            </w:pPr>
          </w:p>
          <w:p w14:paraId="78D75327" w14:textId="779DEAE9" w:rsidR="00600C93" w:rsidRDefault="00600C93" w:rsidP="005A2DF7">
            <w:pPr>
              <w:pStyle w:val="Texte"/>
              <w:rPr>
                <w:noProof/>
              </w:rPr>
            </w:pPr>
          </w:p>
          <w:p w14:paraId="0049F4A5" w14:textId="303B0521" w:rsidR="00600C93" w:rsidRDefault="00600C93" w:rsidP="005A2DF7">
            <w:pPr>
              <w:pStyle w:val="Texte"/>
              <w:rPr>
                <w:noProof/>
              </w:rPr>
            </w:pPr>
          </w:p>
          <w:p w14:paraId="63409CC1" w14:textId="40CA7134" w:rsidR="00600C93" w:rsidRDefault="00600C93" w:rsidP="005A2DF7">
            <w:pPr>
              <w:pStyle w:val="Texte"/>
              <w:rPr>
                <w:noProof/>
              </w:rPr>
            </w:pPr>
          </w:p>
          <w:p w14:paraId="3165B09B" w14:textId="2535068C" w:rsidR="00600C93" w:rsidRDefault="00600C93" w:rsidP="005A2DF7">
            <w:pPr>
              <w:pStyle w:val="Texte"/>
              <w:rPr>
                <w:noProof/>
              </w:rPr>
            </w:pPr>
          </w:p>
          <w:p w14:paraId="7E48F356" w14:textId="4FAC1936" w:rsidR="00600C93" w:rsidRDefault="00600C93" w:rsidP="005A2DF7">
            <w:pPr>
              <w:pStyle w:val="Texte"/>
              <w:rPr>
                <w:noProof/>
              </w:rPr>
            </w:pPr>
          </w:p>
          <w:p w14:paraId="185006E9" w14:textId="5125C766" w:rsidR="00600C93" w:rsidRDefault="00600C93" w:rsidP="005A2DF7">
            <w:pPr>
              <w:pStyle w:val="Texte"/>
              <w:rPr>
                <w:noProof/>
              </w:rPr>
            </w:pPr>
          </w:p>
          <w:p w14:paraId="315F7B15" w14:textId="3701A51A" w:rsidR="00600C93" w:rsidRDefault="00600C93" w:rsidP="005A2DF7">
            <w:pPr>
              <w:pStyle w:val="Texte"/>
              <w:rPr>
                <w:noProof/>
              </w:rPr>
            </w:pPr>
          </w:p>
          <w:p w14:paraId="5527B36E" w14:textId="6F1B6CC2" w:rsidR="00600C93" w:rsidRDefault="00600C93" w:rsidP="005A2DF7">
            <w:pPr>
              <w:pStyle w:val="Texte"/>
              <w:rPr>
                <w:noProof/>
              </w:rPr>
            </w:pPr>
          </w:p>
          <w:p w14:paraId="0A283A9A" w14:textId="445CDD9E" w:rsidR="00600C93" w:rsidRDefault="00600C93" w:rsidP="005A2DF7">
            <w:pPr>
              <w:pStyle w:val="Texte"/>
              <w:rPr>
                <w:noProof/>
              </w:rPr>
            </w:pPr>
          </w:p>
          <w:p w14:paraId="39AECEAA" w14:textId="023B288D" w:rsidR="00600C93" w:rsidRDefault="00600C93" w:rsidP="005A2DF7">
            <w:pPr>
              <w:pStyle w:val="Texte"/>
              <w:rPr>
                <w:noProof/>
              </w:rPr>
            </w:pPr>
          </w:p>
          <w:p w14:paraId="328F6611" w14:textId="424B6089" w:rsidR="00600C93" w:rsidRDefault="00600C93" w:rsidP="005A2DF7">
            <w:pPr>
              <w:pStyle w:val="Texte"/>
              <w:rPr>
                <w:noProof/>
              </w:rPr>
            </w:pPr>
          </w:p>
          <w:p w14:paraId="60C347C0" w14:textId="3EA484BD" w:rsidR="00600C93" w:rsidRDefault="00600C93" w:rsidP="005A2DF7">
            <w:pPr>
              <w:pStyle w:val="Texte"/>
              <w:rPr>
                <w:noProof/>
              </w:rPr>
            </w:pPr>
          </w:p>
          <w:p w14:paraId="48852764" w14:textId="37451446" w:rsidR="00600C93" w:rsidRDefault="00600C93" w:rsidP="005A2DF7">
            <w:pPr>
              <w:pStyle w:val="Texte"/>
              <w:rPr>
                <w:noProof/>
              </w:rPr>
            </w:pPr>
          </w:p>
          <w:p w14:paraId="70279F50" w14:textId="3B17B0C1" w:rsidR="00600C93" w:rsidRDefault="00600C93" w:rsidP="005A2DF7">
            <w:pPr>
              <w:pStyle w:val="Texte"/>
              <w:rPr>
                <w:noProof/>
              </w:rPr>
            </w:pPr>
          </w:p>
          <w:p w14:paraId="16E4BD26" w14:textId="603916E5" w:rsidR="00600C93" w:rsidRDefault="00600C93" w:rsidP="005A2DF7">
            <w:pPr>
              <w:pStyle w:val="Texte"/>
              <w:rPr>
                <w:noProof/>
              </w:rPr>
            </w:pPr>
          </w:p>
          <w:p w14:paraId="093042F6" w14:textId="1B857CD5" w:rsidR="00600C93" w:rsidRDefault="00600C93" w:rsidP="005A2DF7">
            <w:pPr>
              <w:pStyle w:val="Texte"/>
              <w:rPr>
                <w:noProof/>
              </w:rPr>
            </w:pPr>
          </w:p>
          <w:p w14:paraId="6B12CA52" w14:textId="4AE8AEEA" w:rsidR="00600C93" w:rsidRDefault="00600C93" w:rsidP="005A2DF7">
            <w:pPr>
              <w:pStyle w:val="Texte"/>
              <w:rPr>
                <w:noProof/>
              </w:rPr>
            </w:pPr>
          </w:p>
          <w:p w14:paraId="5B8B1C0D" w14:textId="02BFFEC9" w:rsidR="00600C93" w:rsidRDefault="00600C93" w:rsidP="005A2DF7">
            <w:pPr>
              <w:pStyle w:val="Texte"/>
              <w:rPr>
                <w:noProof/>
              </w:rPr>
            </w:pPr>
          </w:p>
          <w:p w14:paraId="1A9E1341" w14:textId="3D555ADD" w:rsidR="00600C93" w:rsidRDefault="00600C93" w:rsidP="005A2DF7">
            <w:pPr>
              <w:pStyle w:val="Texte"/>
              <w:rPr>
                <w:noProof/>
              </w:rPr>
            </w:pPr>
          </w:p>
          <w:p w14:paraId="0E8BAE40" w14:textId="1FA87830" w:rsidR="00600C93" w:rsidRDefault="00600C93" w:rsidP="005A2DF7">
            <w:pPr>
              <w:pStyle w:val="Texte"/>
              <w:rPr>
                <w:noProof/>
              </w:rPr>
            </w:pPr>
          </w:p>
          <w:p w14:paraId="1D177FFD" w14:textId="2995C961" w:rsidR="00600C93" w:rsidRDefault="00600C93" w:rsidP="005A2DF7">
            <w:pPr>
              <w:pStyle w:val="Texte"/>
              <w:rPr>
                <w:noProof/>
              </w:rPr>
            </w:pPr>
          </w:p>
          <w:p w14:paraId="725B581D" w14:textId="3550547C" w:rsidR="00600C93" w:rsidRDefault="00600C93" w:rsidP="005A2DF7">
            <w:pPr>
              <w:pStyle w:val="Texte"/>
              <w:rPr>
                <w:noProof/>
              </w:rPr>
            </w:pPr>
          </w:p>
          <w:p w14:paraId="65C5EDF0" w14:textId="754608AB" w:rsidR="00600C93" w:rsidRDefault="00600C93" w:rsidP="005A2DF7">
            <w:pPr>
              <w:pStyle w:val="Texte"/>
              <w:rPr>
                <w:noProof/>
              </w:rPr>
            </w:pPr>
          </w:p>
          <w:p w14:paraId="1AC78B53" w14:textId="7438A4B9" w:rsidR="00600C93" w:rsidRDefault="00600C93" w:rsidP="005A2DF7">
            <w:pPr>
              <w:pStyle w:val="Texte"/>
              <w:rPr>
                <w:noProof/>
              </w:rPr>
            </w:pPr>
          </w:p>
          <w:p w14:paraId="3C14488A" w14:textId="712FAF5F" w:rsidR="00600C93" w:rsidRDefault="00600C93" w:rsidP="005A2DF7">
            <w:pPr>
              <w:pStyle w:val="Texte"/>
              <w:rPr>
                <w:noProof/>
              </w:rPr>
            </w:pPr>
          </w:p>
          <w:p w14:paraId="4D67B62A" w14:textId="1EC43D68" w:rsidR="00600C93" w:rsidRDefault="00600C93" w:rsidP="005A2DF7">
            <w:pPr>
              <w:pStyle w:val="Texte"/>
              <w:rPr>
                <w:noProof/>
              </w:rPr>
            </w:pPr>
          </w:p>
          <w:p w14:paraId="69747195" w14:textId="333640D0" w:rsidR="00600C93" w:rsidRDefault="00600C93" w:rsidP="005A2DF7">
            <w:pPr>
              <w:pStyle w:val="Texte"/>
              <w:rPr>
                <w:noProof/>
              </w:rPr>
            </w:pPr>
          </w:p>
          <w:p w14:paraId="436143AE" w14:textId="056E3511" w:rsidR="00600C93" w:rsidRDefault="00600C93" w:rsidP="005A2DF7">
            <w:pPr>
              <w:pStyle w:val="Texte"/>
              <w:rPr>
                <w:noProof/>
              </w:rPr>
            </w:pPr>
          </w:p>
          <w:p w14:paraId="6FF69242" w14:textId="6155D9F2" w:rsidR="00600C93" w:rsidRDefault="00600C93" w:rsidP="005A2DF7">
            <w:pPr>
              <w:pStyle w:val="Texte"/>
              <w:rPr>
                <w:noProof/>
              </w:rPr>
            </w:pPr>
          </w:p>
          <w:p w14:paraId="35970F60" w14:textId="32A1C28B" w:rsidR="00600C93" w:rsidRDefault="00600C93" w:rsidP="005A2DF7">
            <w:pPr>
              <w:pStyle w:val="Texte"/>
              <w:rPr>
                <w:noProof/>
              </w:rPr>
            </w:pPr>
          </w:p>
          <w:p w14:paraId="02B11B9A" w14:textId="77777777" w:rsidR="00593CA1" w:rsidRDefault="00593CA1" w:rsidP="005A2DF7">
            <w:pPr>
              <w:pStyle w:val="Texte"/>
              <w:rPr>
                <w:noProof/>
              </w:rPr>
            </w:pPr>
          </w:p>
          <w:p w14:paraId="4AA2A5A4" w14:textId="77777777" w:rsidR="00600C93" w:rsidRPr="008873D5" w:rsidRDefault="00600C93" w:rsidP="005A2DF7">
            <w:pPr>
              <w:pStyle w:val="Texte"/>
              <w:rPr>
                <w:noProof/>
              </w:rPr>
            </w:pPr>
          </w:p>
          <w:p w14:paraId="06A1347A" w14:textId="5FFA02F5" w:rsidR="00CB24DC" w:rsidRPr="00070242" w:rsidRDefault="006325AD" w:rsidP="005A2DF7">
            <w:pPr>
              <w:pStyle w:val="Titre3"/>
              <w:rPr>
                <w:noProof/>
              </w:rPr>
            </w:pPr>
            <w:r>
              <w:rPr>
                <w:noProof/>
              </w:rPr>
              <w:lastRenderedPageBreak/>
              <w:t>Correction</w:t>
            </w:r>
            <w:r w:rsidR="00AE0777">
              <w:rPr>
                <w:noProof/>
              </w:rPr>
              <w:t xml:space="preserve"> : </w:t>
            </w:r>
          </w:p>
          <w:p w14:paraId="496757AF" w14:textId="77777777" w:rsidR="00CB24DC" w:rsidRDefault="00CB24DC" w:rsidP="00593CA1">
            <w:pPr>
              <w:pStyle w:val="Texte"/>
              <w:rPr>
                <w:noProof/>
              </w:rPr>
            </w:pPr>
          </w:p>
          <w:p w14:paraId="1DFD0D79" w14:textId="77777777" w:rsidR="00593CA1" w:rsidRDefault="00593CA1" w:rsidP="00593CA1">
            <w:pPr>
              <w:pStyle w:val="Texte"/>
              <w:rPr>
                <w:noProof/>
              </w:rPr>
            </w:pPr>
          </w:p>
          <w:p w14:paraId="1B0600B0" w14:textId="77777777" w:rsidR="00593CA1" w:rsidRDefault="00593CA1" w:rsidP="00593CA1">
            <w:pPr>
              <w:pStyle w:val="Texte"/>
              <w:rPr>
                <w:noProof/>
              </w:rPr>
            </w:pPr>
          </w:p>
          <w:p w14:paraId="6C4C4A5D" w14:textId="77777777" w:rsidR="00593CA1" w:rsidRDefault="00593CA1" w:rsidP="00593CA1">
            <w:pPr>
              <w:pStyle w:val="Texte"/>
              <w:rPr>
                <w:noProof/>
              </w:rPr>
            </w:pPr>
          </w:p>
          <w:p w14:paraId="0420271C" w14:textId="77777777" w:rsidR="00593CA1" w:rsidRDefault="00593CA1" w:rsidP="00593CA1">
            <w:pPr>
              <w:pStyle w:val="Texte"/>
              <w:rPr>
                <w:noProof/>
              </w:rPr>
            </w:pPr>
          </w:p>
          <w:p w14:paraId="04A129DF" w14:textId="77777777" w:rsidR="00593CA1" w:rsidRDefault="00593CA1" w:rsidP="00593CA1">
            <w:pPr>
              <w:pStyle w:val="Texte"/>
              <w:rPr>
                <w:noProof/>
              </w:rPr>
            </w:pPr>
          </w:p>
          <w:p w14:paraId="057F227A" w14:textId="77777777" w:rsidR="00593CA1" w:rsidRDefault="00593CA1" w:rsidP="00593CA1">
            <w:pPr>
              <w:pStyle w:val="Texte"/>
              <w:rPr>
                <w:noProof/>
              </w:rPr>
            </w:pPr>
          </w:p>
          <w:p w14:paraId="1AF05565" w14:textId="77777777" w:rsidR="00593CA1" w:rsidRDefault="00593CA1" w:rsidP="00593CA1">
            <w:pPr>
              <w:pStyle w:val="Texte"/>
              <w:rPr>
                <w:noProof/>
              </w:rPr>
            </w:pPr>
          </w:p>
          <w:p w14:paraId="17987096" w14:textId="77777777" w:rsidR="00593CA1" w:rsidRDefault="00593CA1" w:rsidP="00593CA1">
            <w:pPr>
              <w:pStyle w:val="Texte"/>
              <w:rPr>
                <w:noProof/>
              </w:rPr>
            </w:pPr>
          </w:p>
          <w:p w14:paraId="547C9CEF" w14:textId="77777777" w:rsidR="00593CA1" w:rsidRDefault="00593CA1" w:rsidP="00593CA1">
            <w:pPr>
              <w:pStyle w:val="Texte"/>
              <w:rPr>
                <w:noProof/>
              </w:rPr>
            </w:pPr>
          </w:p>
          <w:p w14:paraId="6D82CFE5" w14:textId="77777777" w:rsidR="00593CA1" w:rsidRDefault="00593CA1" w:rsidP="00593CA1">
            <w:pPr>
              <w:pStyle w:val="Texte"/>
              <w:rPr>
                <w:noProof/>
              </w:rPr>
            </w:pPr>
          </w:p>
          <w:p w14:paraId="7D2B12DB" w14:textId="77777777" w:rsidR="00593CA1" w:rsidRDefault="00593CA1" w:rsidP="00593CA1">
            <w:pPr>
              <w:pStyle w:val="Texte"/>
              <w:rPr>
                <w:noProof/>
              </w:rPr>
            </w:pPr>
          </w:p>
          <w:p w14:paraId="4583611B" w14:textId="77777777" w:rsidR="00593CA1" w:rsidRDefault="00593CA1" w:rsidP="00593CA1">
            <w:pPr>
              <w:pStyle w:val="Texte"/>
              <w:rPr>
                <w:noProof/>
              </w:rPr>
            </w:pPr>
          </w:p>
          <w:p w14:paraId="64B78437" w14:textId="77777777" w:rsidR="00593CA1" w:rsidRDefault="00593CA1" w:rsidP="00593CA1">
            <w:pPr>
              <w:pStyle w:val="Texte"/>
              <w:rPr>
                <w:noProof/>
              </w:rPr>
            </w:pPr>
          </w:p>
          <w:p w14:paraId="22E96503" w14:textId="77777777" w:rsidR="00593CA1" w:rsidRDefault="00593CA1" w:rsidP="00593CA1">
            <w:pPr>
              <w:pStyle w:val="Texte"/>
              <w:rPr>
                <w:noProof/>
              </w:rPr>
            </w:pPr>
          </w:p>
          <w:p w14:paraId="77169F11" w14:textId="77777777" w:rsidR="00593CA1" w:rsidRDefault="00593CA1" w:rsidP="00593CA1">
            <w:pPr>
              <w:pStyle w:val="Texte"/>
              <w:rPr>
                <w:noProof/>
              </w:rPr>
            </w:pPr>
          </w:p>
          <w:p w14:paraId="145B863A" w14:textId="77777777" w:rsidR="00593CA1" w:rsidRDefault="00593CA1" w:rsidP="00593CA1">
            <w:pPr>
              <w:pStyle w:val="Texte"/>
              <w:rPr>
                <w:noProof/>
              </w:rPr>
            </w:pPr>
          </w:p>
          <w:p w14:paraId="2AB3C68E" w14:textId="77777777" w:rsidR="00593CA1" w:rsidRDefault="00593CA1" w:rsidP="00593CA1">
            <w:pPr>
              <w:pStyle w:val="Texte"/>
              <w:rPr>
                <w:noProof/>
              </w:rPr>
            </w:pPr>
          </w:p>
          <w:p w14:paraId="7CC4338F" w14:textId="77777777" w:rsidR="00593CA1" w:rsidRDefault="00593CA1" w:rsidP="00593CA1">
            <w:pPr>
              <w:pStyle w:val="Texte"/>
              <w:rPr>
                <w:noProof/>
              </w:rPr>
            </w:pPr>
          </w:p>
          <w:p w14:paraId="6D2BE70D" w14:textId="77777777" w:rsidR="00593CA1" w:rsidRDefault="00593CA1" w:rsidP="00593CA1">
            <w:pPr>
              <w:pStyle w:val="Texte"/>
              <w:rPr>
                <w:noProof/>
              </w:rPr>
            </w:pPr>
          </w:p>
          <w:p w14:paraId="1F9C554C" w14:textId="77777777" w:rsidR="00593CA1" w:rsidRDefault="00593CA1" w:rsidP="00593CA1">
            <w:pPr>
              <w:pStyle w:val="Texte"/>
              <w:rPr>
                <w:noProof/>
              </w:rPr>
            </w:pPr>
          </w:p>
          <w:p w14:paraId="2D5B59EF" w14:textId="77777777" w:rsidR="00593CA1" w:rsidRDefault="00593CA1" w:rsidP="00593CA1">
            <w:pPr>
              <w:pStyle w:val="Texte"/>
              <w:rPr>
                <w:noProof/>
              </w:rPr>
            </w:pPr>
          </w:p>
          <w:p w14:paraId="26CEED57" w14:textId="77777777" w:rsidR="00593CA1" w:rsidRDefault="00593CA1" w:rsidP="00593CA1">
            <w:pPr>
              <w:pStyle w:val="Texte"/>
              <w:rPr>
                <w:noProof/>
              </w:rPr>
            </w:pPr>
          </w:p>
          <w:p w14:paraId="59B72975" w14:textId="77777777" w:rsidR="00593CA1" w:rsidRDefault="00593CA1" w:rsidP="00593CA1">
            <w:pPr>
              <w:pStyle w:val="Texte"/>
              <w:rPr>
                <w:noProof/>
              </w:rPr>
            </w:pPr>
          </w:p>
          <w:p w14:paraId="3C10E69F" w14:textId="77777777" w:rsidR="00593CA1" w:rsidRDefault="00593CA1" w:rsidP="00593CA1">
            <w:pPr>
              <w:pStyle w:val="Texte"/>
              <w:rPr>
                <w:noProof/>
              </w:rPr>
            </w:pPr>
          </w:p>
          <w:p w14:paraId="22CD7BEF" w14:textId="77777777" w:rsidR="00593CA1" w:rsidRDefault="00593CA1" w:rsidP="00593CA1">
            <w:pPr>
              <w:pStyle w:val="Texte"/>
              <w:rPr>
                <w:noProof/>
              </w:rPr>
            </w:pPr>
          </w:p>
          <w:p w14:paraId="7F2F37B4" w14:textId="77777777" w:rsidR="00593CA1" w:rsidRDefault="00593CA1" w:rsidP="00593CA1">
            <w:pPr>
              <w:pStyle w:val="Texte"/>
              <w:rPr>
                <w:noProof/>
              </w:rPr>
            </w:pPr>
          </w:p>
          <w:p w14:paraId="2A296780" w14:textId="77777777" w:rsidR="00593CA1" w:rsidRDefault="00593CA1" w:rsidP="00593CA1">
            <w:pPr>
              <w:pStyle w:val="Texte"/>
              <w:rPr>
                <w:noProof/>
              </w:rPr>
            </w:pPr>
          </w:p>
          <w:p w14:paraId="37AB2E1F" w14:textId="77777777" w:rsidR="00593CA1" w:rsidRDefault="00593CA1" w:rsidP="00593CA1">
            <w:pPr>
              <w:pStyle w:val="Texte"/>
              <w:rPr>
                <w:noProof/>
              </w:rPr>
            </w:pPr>
          </w:p>
          <w:p w14:paraId="6E363F8F" w14:textId="77777777" w:rsidR="00593CA1" w:rsidRDefault="00593CA1" w:rsidP="00593CA1">
            <w:pPr>
              <w:pStyle w:val="Texte"/>
              <w:rPr>
                <w:noProof/>
              </w:rPr>
            </w:pPr>
          </w:p>
          <w:p w14:paraId="27960744" w14:textId="77777777" w:rsidR="00593CA1" w:rsidRDefault="00593CA1" w:rsidP="00593CA1">
            <w:pPr>
              <w:pStyle w:val="Texte"/>
              <w:rPr>
                <w:noProof/>
              </w:rPr>
            </w:pPr>
          </w:p>
          <w:p w14:paraId="6CD37F9C" w14:textId="77777777" w:rsidR="00593CA1" w:rsidRDefault="00593CA1" w:rsidP="00593CA1">
            <w:pPr>
              <w:pStyle w:val="Texte"/>
              <w:rPr>
                <w:noProof/>
              </w:rPr>
            </w:pPr>
          </w:p>
          <w:p w14:paraId="316388FE" w14:textId="77777777" w:rsidR="00593CA1" w:rsidRDefault="00593CA1" w:rsidP="00593CA1">
            <w:pPr>
              <w:pStyle w:val="Texte"/>
              <w:rPr>
                <w:noProof/>
              </w:rPr>
            </w:pPr>
          </w:p>
          <w:p w14:paraId="45C0155F" w14:textId="77777777" w:rsidR="00593CA1" w:rsidRDefault="00593CA1" w:rsidP="00593CA1">
            <w:pPr>
              <w:pStyle w:val="Texte"/>
              <w:rPr>
                <w:noProof/>
              </w:rPr>
            </w:pPr>
          </w:p>
          <w:p w14:paraId="3744AC58" w14:textId="77777777" w:rsidR="00593CA1" w:rsidRDefault="00593CA1" w:rsidP="00593CA1">
            <w:pPr>
              <w:pStyle w:val="Texte"/>
              <w:rPr>
                <w:noProof/>
              </w:rPr>
            </w:pPr>
          </w:p>
          <w:p w14:paraId="39C4CB91" w14:textId="77777777" w:rsidR="00593CA1" w:rsidRDefault="00593CA1" w:rsidP="00593CA1">
            <w:pPr>
              <w:pStyle w:val="Texte"/>
              <w:rPr>
                <w:noProof/>
              </w:rPr>
            </w:pPr>
          </w:p>
          <w:p w14:paraId="30F418AE" w14:textId="77777777" w:rsidR="00593CA1" w:rsidRDefault="00593CA1" w:rsidP="00593CA1">
            <w:pPr>
              <w:pStyle w:val="Texte"/>
              <w:rPr>
                <w:noProof/>
              </w:rPr>
            </w:pPr>
          </w:p>
          <w:p w14:paraId="4C91B777" w14:textId="77777777" w:rsidR="00593CA1" w:rsidRDefault="00593CA1" w:rsidP="00593CA1">
            <w:pPr>
              <w:pStyle w:val="Texte"/>
              <w:rPr>
                <w:noProof/>
              </w:rPr>
            </w:pPr>
          </w:p>
          <w:p w14:paraId="3D03999C" w14:textId="77777777" w:rsidR="00593CA1" w:rsidRDefault="00593CA1" w:rsidP="00593CA1">
            <w:pPr>
              <w:pStyle w:val="Texte"/>
              <w:rPr>
                <w:noProof/>
              </w:rPr>
            </w:pPr>
          </w:p>
          <w:p w14:paraId="0F431F8A" w14:textId="77777777" w:rsidR="00593CA1" w:rsidRDefault="00593CA1" w:rsidP="00593CA1">
            <w:pPr>
              <w:pStyle w:val="Texte"/>
              <w:rPr>
                <w:noProof/>
              </w:rPr>
            </w:pPr>
          </w:p>
          <w:p w14:paraId="1790EBB5" w14:textId="77777777" w:rsidR="00593CA1" w:rsidRDefault="00593CA1" w:rsidP="00593CA1">
            <w:pPr>
              <w:pStyle w:val="Texte"/>
              <w:rPr>
                <w:noProof/>
              </w:rPr>
            </w:pPr>
          </w:p>
          <w:p w14:paraId="3457DC6B" w14:textId="77777777" w:rsidR="00593CA1" w:rsidRDefault="00593CA1" w:rsidP="00593CA1">
            <w:pPr>
              <w:pStyle w:val="Texte"/>
              <w:rPr>
                <w:noProof/>
              </w:rPr>
            </w:pPr>
          </w:p>
          <w:p w14:paraId="5701C027" w14:textId="77777777" w:rsidR="00593CA1" w:rsidRDefault="00593CA1" w:rsidP="00593CA1">
            <w:pPr>
              <w:pStyle w:val="Texte"/>
              <w:rPr>
                <w:noProof/>
              </w:rPr>
            </w:pPr>
          </w:p>
          <w:p w14:paraId="13C7F85D" w14:textId="77777777" w:rsidR="00593CA1" w:rsidRDefault="00593CA1" w:rsidP="00593CA1">
            <w:pPr>
              <w:pStyle w:val="Texte"/>
              <w:rPr>
                <w:noProof/>
              </w:rPr>
            </w:pPr>
          </w:p>
          <w:p w14:paraId="1DEC9E87" w14:textId="77777777" w:rsidR="00593CA1" w:rsidRDefault="00593CA1" w:rsidP="00593CA1">
            <w:pPr>
              <w:pStyle w:val="Texte"/>
              <w:rPr>
                <w:noProof/>
              </w:rPr>
            </w:pPr>
          </w:p>
          <w:p w14:paraId="6B12C166" w14:textId="77777777" w:rsidR="00593CA1" w:rsidRDefault="00593CA1" w:rsidP="00593CA1">
            <w:pPr>
              <w:pStyle w:val="Texte"/>
              <w:rPr>
                <w:noProof/>
              </w:rPr>
            </w:pPr>
          </w:p>
          <w:p w14:paraId="13B29AA1" w14:textId="198A5605" w:rsidR="00593CA1" w:rsidRPr="006325AD" w:rsidRDefault="00593CA1" w:rsidP="00593CA1">
            <w:pPr>
              <w:pStyle w:val="Texte"/>
              <w:rPr>
                <w:noProof/>
              </w:rPr>
            </w:pPr>
          </w:p>
        </w:tc>
      </w:tr>
    </w:tbl>
    <w:p w14:paraId="27C30474" w14:textId="1505AC9B" w:rsidR="00CB24DC" w:rsidRPr="00070242" w:rsidRDefault="007F4EFB" w:rsidP="005A2DF7">
      <w:pPr>
        <w:rPr>
          <w:noProof/>
        </w:rPr>
      </w:pPr>
      <w:r w:rsidRPr="00070242">
        <w:rPr>
          <w:noProof/>
          <w:lang w:bidi="fr-FR"/>
        </w:rPr>
        <w:lastRenderedPageBreak/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56602D4A" wp14:editId="42B649DF">
                <wp:simplePos x="0" y="0"/>
                <wp:positionH relativeFrom="column">
                  <wp:posOffset>-433705</wp:posOffset>
                </wp:positionH>
                <wp:positionV relativeFrom="paragraph">
                  <wp:posOffset>-9907996</wp:posOffset>
                </wp:positionV>
                <wp:extent cx="7773670" cy="10938510"/>
                <wp:effectExtent l="0" t="0" r="0" b="0"/>
                <wp:wrapNone/>
                <wp:docPr id="22" name="Form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3670" cy="109385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3"/>
                            </a:gs>
                          </a:gsLst>
                          <a:lin ang="0" scaled="1"/>
                        </a:gra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2287A" id="Forme" o:spid="_x0000_s1026" alt="&quot;&quot;" style="position:absolute;margin-left:-34.15pt;margin-top:-780.15pt;width:612.1pt;height:861.3pt;z-index:-25165721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fillcolor="#ff1571 [3205]" stroked="f" strokeweight="1pt">
                <v:fill color2="#fdc082 [3206]" angle="90" focus="100%" type="gradient"/>
                <v:stroke miterlimit="4" joinstyle="miter"/>
                <v:path arrowok="t" o:extrusionok="f" o:connecttype="custom" o:connectlocs="3886835,5469255;3886835,5469255;3886835,5469255;3886835,5469255" o:connectangles="0,90,180,270"/>
              </v:shape>
            </w:pict>
          </mc:Fallback>
        </mc:AlternateContent>
      </w:r>
    </w:p>
    <w:sectPr w:rsidR="00CB24DC" w:rsidRPr="00070242" w:rsidSect="00486A8E">
      <w:headerReference w:type="default" r:id="rId11"/>
      <w:footerReference w:type="even" r:id="rId12"/>
      <w:footerReference w:type="default" r:id="rId13"/>
      <w:pgSz w:w="11906" w:h="16838" w:code="9"/>
      <w:pgMar w:top="720" w:right="562" w:bottom="720" w:left="562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9D71DE" w14:textId="77777777" w:rsidR="00B96954" w:rsidRDefault="00B96954" w:rsidP="001205A1">
      <w:r>
        <w:separator/>
      </w:r>
    </w:p>
  </w:endnote>
  <w:endnote w:type="continuationSeparator" w:id="0">
    <w:p w14:paraId="4E7DF12F" w14:textId="77777777" w:rsidR="00B96954" w:rsidRDefault="00B96954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213836299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F6A0E74" w14:textId="77777777" w:rsidR="00637B83" w:rsidRDefault="00637B83" w:rsidP="001739D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end"/>
        </w:r>
      </w:p>
    </w:sdtContent>
  </w:sdt>
  <w:sdt>
    <w:sdtPr>
      <w:rPr>
        <w:rStyle w:val="Numrodepage"/>
      </w:rPr>
      <w:id w:val="800887670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52B95F8A" w14:textId="77777777" w:rsidR="001205A1" w:rsidRDefault="001205A1" w:rsidP="001739D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end"/>
        </w:r>
      </w:p>
    </w:sdtContent>
  </w:sdt>
  <w:p w14:paraId="2C932473" w14:textId="77777777" w:rsidR="001205A1" w:rsidRDefault="001205A1" w:rsidP="001205A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63838232"/>
      <w:docPartObj>
        <w:docPartGallery w:val="Page Numbers (Bottom of Page)"/>
        <w:docPartUnique/>
      </w:docPartObj>
    </w:sdtPr>
    <w:sdtEndPr/>
    <w:sdtContent>
      <w:p w14:paraId="66ADA233" w14:textId="77777777" w:rsidR="000F0731" w:rsidRPr="000F0731" w:rsidRDefault="000F0731" w:rsidP="000F0731">
        <w:pPr>
          <w:pStyle w:val="Pieddepage"/>
        </w:pPr>
        <w:r w:rsidRPr="000F0731">
          <w:rPr>
            <w:lang w:bidi="fr-FR"/>
          </w:rPr>
          <w:fldChar w:fldCharType="begin"/>
        </w:r>
        <w:r w:rsidRPr="000F0731">
          <w:rPr>
            <w:lang w:bidi="fr-FR"/>
          </w:rPr>
          <w:instrText xml:space="preserve"> PAGE </w:instrText>
        </w:r>
        <w:r w:rsidRPr="000F0731">
          <w:rPr>
            <w:lang w:bidi="fr-FR"/>
          </w:rPr>
          <w:fldChar w:fldCharType="separate"/>
        </w:r>
        <w:r w:rsidR="004121FC">
          <w:rPr>
            <w:noProof/>
            <w:lang w:bidi="fr-FR"/>
          </w:rPr>
          <w:t>4</w:t>
        </w:r>
        <w:r w:rsidRPr="000F0731">
          <w:rPr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65FD61" w14:textId="77777777" w:rsidR="00B96954" w:rsidRDefault="00B96954" w:rsidP="001205A1">
      <w:r>
        <w:separator/>
      </w:r>
    </w:p>
  </w:footnote>
  <w:footnote w:type="continuationSeparator" w:id="0">
    <w:p w14:paraId="14750541" w14:textId="77777777" w:rsidR="00B96954" w:rsidRDefault="00B96954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66933" w14:textId="4D92D7FA" w:rsidR="00637B83" w:rsidRDefault="00AE1A61" w:rsidP="00637B83">
    <w:pPr>
      <w:pStyle w:val="En-tte"/>
    </w:pPr>
    <w:r>
      <w:t>RAPPORT D’INCIDENT</w:t>
    </w:r>
  </w:p>
  <w:p w14:paraId="6CA05BD3" w14:textId="77777777" w:rsidR="00AE1A61" w:rsidRPr="00637B83" w:rsidRDefault="00AE1A61" w:rsidP="00637B8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A713D"/>
    <w:multiLevelType w:val="multilevel"/>
    <w:tmpl w:val="22522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C2558A"/>
    <w:multiLevelType w:val="multilevel"/>
    <w:tmpl w:val="9496C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ED2EFE"/>
    <w:multiLevelType w:val="multilevel"/>
    <w:tmpl w:val="E408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4DC"/>
    <w:rsid w:val="00036DC3"/>
    <w:rsid w:val="0006341D"/>
    <w:rsid w:val="00070242"/>
    <w:rsid w:val="000C4ED1"/>
    <w:rsid w:val="000F0731"/>
    <w:rsid w:val="001205A1"/>
    <w:rsid w:val="001D78B9"/>
    <w:rsid w:val="00212836"/>
    <w:rsid w:val="00216DB3"/>
    <w:rsid w:val="002B6593"/>
    <w:rsid w:val="0031055C"/>
    <w:rsid w:val="00360531"/>
    <w:rsid w:val="003840BC"/>
    <w:rsid w:val="003B19C2"/>
    <w:rsid w:val="004121FC"/>
    <w:rsid w:val="0043099B"/>
    <w:rsid w:val="00486A8E"/>
    <w:rsid w:val="00557065"/>
    <w:rsid w:val="00593CA1"/>
    <w:rsid w:val="005A2DF7"/>
    <w:rsid w:val="005B27BE"/>
    <w:rsid w:val="005D557C"/>
    <w:rsid w:val="005F4A20"/>
    <w:rsid w:val="00600C93"/>
    <w:rsid w:val="006325AD"/>
    <w:rsid w:val="00637B83"/>
    <w:rsid w:val="006B43BB"/>
    <w:rsid w:val="006C60E6"/>
    <w:rsid w:val="006D2C4C"/>
    <w:rsid w:val="006D7207"/>
    <w:rsid w:val="007B723E"/>
    <w:rsid w:val="007C60EF"/>
    <w:rsid w:val="007E01AB"/>
    <w:rsid w:val="007F4EFB"/>
    <w:rsid w:val="00875863"/>
    <w:rsid w:val="008873D5"/>
    <w:rsid w:val="00907FB1"/>
    <w:rsid w:val="00971E71"/>
    <w:rsid w:val="00A15CF7"/>
    <w:rsid w:val="00A53866"/>
    <w:rsid w:val="00A65B25"/>
    <w:rsid w:val="00A81248"/>
    <w:rsid w:val="00AE0777"/>
    <w:rsid w:val="00AE1A61"/>
    <w:rsid w:val="00B03164"/>
    <w:rsid w:val="00B94FE8"/>
    <w:rsid w:val="00B96954"/>
    <w:rsid w:val="00B96C97"/>
    <w:rsid w:val="00BB4681"/>
    <w:rsid w:val="00CB24DC"/>
    <w:rsid w:val="00DE6E4D"/>
    <w:rsid w:val="00E61F1F"/>
    <w:rsid w:val="00E638E6"/>
    <w:rsid w:val="00E752EB"/>
    <w:rsid w:val="00F14847"/>
    <w:rsid w:val="00F3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6059F1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6325AD"/>
  </w:style>
  <w:style w:type="paragraph" w:styleId="Titre1">
    <w:name w:val="heading 1"/>
    <w:basedOn w:val="Normal"/>
    <w:next w:val="Normal"/>
    <w:link w:val="Titre1Car"/>
    <w:qFormat/>
    <w:rsid w:val="000F07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0F0731"/>
    <w:pPr>
      <w:keepNext/>
      <w:keepLines/>
      <w:outlineLvl w:val="1"/>
    </w:pPr>
    <w:rPr>
      <w:rFonts w:eastAsiaTheme="majorEastAsia" w:cstheme="majorBidi"/>
      <w:color w:val="3B4455" w:themeColor="accent1"/>
      <w:sz w:val="42"/>
      <w:szCs w:val="26"/>
    </w:rPr>
  </w:style>
  <w:style w:type="paragraph" w:styleId="Titre3">
    <w:name w:val="heading 3"/>
    <w:basedOn w:val="Normal"/>
    <w:next w:val="Normal"/>
    <w:link w:val="Titre3Car"/>
    <w:uiPriority w:val="2"/>
    <w:qFormat/>
    <w:rsid w:val="000F0731"/>
    <w:pPr>
      <w:keepNext/>
      <w:keepLines/>
      <w:outlineLvl w:val="2"/>
    </w:pPr>
    <w:rPr>
      <w:rFonts w:asciiTheme="majorHAnsi" w:eastAsiaTheme="majorEastAsia" w:hAnsiTheme="majorHAnsi" w:cstheme="majorBidi"/>
      <w:b/>
      <w:color w:val="FF1571" w:themeColor="accent2"/>
      <w:sz w:val="36"/>
    </w:rPr>
  </w:style>
  <w:style w:type="paragraph" w:styleId="Titre4">
    <w:name w:val="heading 4"/>
    <w:basedOn w:val="Normal"/>
    <w:next w:val="Normal"/>
    <w:link w:val="Titre4C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Titre5">
    <w:name w:val="heading 5"/>
    <w:basedOn w:val="Normal"/>
    <w:next w:val="Normal"/>
    <w:link w:val="Titre5Car"/>
    <w:uiPriority w:val="4"/>
    <w:qFormat/>
    <w:rsid w:val="000F0731"/>
    <w:pPr>
      <w:keepNext/>
      <w:keepLines/>
      <w:outlineLvl w:val="4"/>
    </w:pPr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customStyle="1" w:styleId="Titre1Car">
    <w:name w:val="Titre 1 Car"/>
    <w:basedOn w:val="Policepardfaut"/>
    <w:link w:val="Titre1"/>
    <w:rsid w:val="000F0731"/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character" w:customStyle="1" w:styleId="Titre2Car">
    <w:name w:val="Titre 2 Car"/>
    <w:basedOn w:val="Policepardfaut"/>
    <w:link w:val="Titre2"/>
    <w:uiPriority w:val="1"/>
    <w:rsid w:val="000F0731"/>
    <w:rPr>
      <w:rFonts w:eastAsiaTheme="majorEastAsia" w:cstheme="majorBidi"/>
      <w:color w:val="3B4455" w:themeColor="accent1"/>
      <w:sz w:val="42"/>
      <w:szCs w:val="26"/>
    </w:rPr>
  </w:style>
  <w:style w:type="paragraph" w:customStyle="1" w:styleId="Ancredugraphisme">
    <w:name w:val="Ancre du graphisme"/>
    <w:basedOn w:val="Normal"/>
    <w:uiPriority w:val="7"/>
    <w:qFormat/>
    <w:rsid w:val="00A81248"/>
    <w:rPr>
      <w:sz w:val="10"/>
    </w:rPr>
  </w:style>
  <w:style w:type="character" w:customStyle="1" w:styleId="Titre3Car">
    <w:name w:val="Titre 3 Car"/>
    <w:basedOn w:val="Policepardfaut"/>
    <w:link w:val="Titre3"/>
    <w:uiPriority w:val="2"/>
    <w:rsid w:val="000F0731"/>
    <w:rPr>
      <w:rFonts w:asciiTheme="majorHAnsi" w:eastAsiaTheme="majorEastAsia" w:hAnsiTheme="majorHAnsi" w:cstheme="majorBidi"/>
      <w:b/>
      <w:color w:val="FF1571" w:themeColor="accent2"/>
      <w:sz w:val="36"/>
    </w:rPr>
  </w:style>
  <w:style w:type="character" w:customStyle="1" w:styleId="Titre4Car">
    <w:name w:val="Titre 4 Car"/>
    <w:basedOn w:val="Policepardfaut"/>
    <w:link w:val="Titre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customStyle="1" w:styleId="Texte">
    <w:name w:val="Texte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En-tte">
    <w:name w:val="header"/>
    <w:basedOn w:val="Normal"/>
    <w:link w:val="En-tteC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customStyle="1" w:styleId="En-tteCar">
    <w:name w:val="En-tête Car"/>
    <w:basedOn w:val="Policepardfaut"/>
    <w:link w:val="En-tte"/>
    <w:uiPriority w:val="99"/>
    <w:rsid w:val="005F4A20"/>
    <w:rPr>
      <w:color w:val="3B4455" w:themeColor="accent1"/>
      <w:sz w:val="20"/>
    </w:rPr>
  </w:style>
  <w:style w:type="paragraph" w:styleId="Pieddepage">
    <w:name w:val="footer"/>
    <w:basedOn w:val="Normal"/>
    <w:link w:val="PieddepageC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5F4A20"/>
    <w:rPr>
      <w:b/>
      <w:color w:val="3B4455" w:themeColor="accent1"/>
      <w:sz w:val="20"/>
    </w:rPr>
  </w:style>
  <w:style w:type="character" w:styleId="Numrodepage">
    <w:name w:val="page number"/>
    <w:basedOn w:val="Policepardfaut"/>
    <w:uiPriority w:val="99"/>
    <w:semiHidden/>
    <w:rsid w:val="001205A1"/>
  </w:style>
  <w:style w:type="character" w:customStyle="1" w:styleId="Titre5Car">
    <w:name w:val="Titre 5 Car"/>
    <w:basedOn w:val="Policepardfaut"/>
    <w:link w:val="Titre5"/>
    <w:uiPriority w:val="4"/>
    <w:rsid w:val="000F0731"/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styleId="Textedelespacerserv">
    <w:name w:val="Placeholder Text"/>
    <w:basedOn w:val="Policepardfaut"/>
    <w:uiPriority w:val="99"/>
    <w:semiHidden/>
    <w:rsid w:val="005F4A20"/>
    <w:rPr>
      <w:color w:val="808080"/>
    </w:rPr>
  </w:style>
  <w:style w:type="paragraph" w:styleId="Citation">
    <w:name w:val="Quote"/>
    <w:basedOn w:val="Normal"/>
    <w:next w:val="Normal"/>
    <w:link w:val="CitationCar"/>
    <w:uiPriority w:val="29"/>
    <w:qFormat/>
    <w:rsid w:val="00070242"/>
    <w:pPr>
      <w:spacing w:before="200" w:after="160"/>
    </w:pPr>
    <w:rPr>
      <w:rFonts w:asciiTheme="majorHAnsi" w:hAnsiTheme="majorHAnsi"/>
      <w:iCs/>
      <w:color w:val="26414C" w:themeColor="accent5" w:themeShade="40"/>
      <w:sz w:val="70"/>
    </w:rPr>
  </w:style>
  <w:style w:type="character" w:customStyle="1" w:styleId="CitationCar">
    <w:name w:val="Citation Car"/>
    <w:basedOn w:val="Policepardfaut"/>
    <w:link w:val="Citation"/>
    <w:uiPriority w:val="29"/>
    <w:rsid w:val="00070242"/>
    <w:rPr>
      <w:rFonts w:asciiTheme="majorHAnsi" w:hAnsiTheme="majorHAnsi"/>
      <w:iCs/>
      <w:color w:val="26414C" w:themeColor="accent5" w:themeShade="40"/>
      <w:sz w:val="7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031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0316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B0316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873D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ienhypertexte">
    <w:name w:val="Hyperlink"/>
    <w:basedOn w:val="Policepardfaut"/>
    <w:uiPriority w:val="99"/>
    <w:semiHidden/>
    <w:rsid w:val="006B43BB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B43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trid\AppData\Roaming\Microsoft\Templates\Rapport%20d&#8217;&#233;tudiant%20g&#233;om&#233;trique.dotx" TargetMode="External"/></Relationships>
</file>

<file path=word/theme/theme1.xml><?xml version="1.0" encoding="utf-8"?>
<a:theme xmlns:a="http://schemas.openxmlformats.org/drawingml/2006/main" name="MSR">
  <a:themeElements>
    <a:clrScheme name="M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FF1571"/>
      </a:accent2>
      <a:accent3>
        <a:srgbClr val="FDC082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B94C9EE801514783FD425CE1ADE35F" ma:contentTypeVersion="13" ma:contentTypeDescription="Crée un document." ma:contentTypeScope="" ma:versionID="d5881e1a01bfa8d19413fdeed186c7db">
  <xsd:schema xmlns:xsd="http://www.w3.org/2001/XMLSchema" xmlns:xs="http://www.w3.org/2001/XMLSchema" xmlns:p="http://schemas.microsoft.com/office/2006/metadata/properties" xmlns:ns3="27d4f239-682a-4021-b82d-c53e827a9e13" xmlns:ns4="7ab8ca40-c88b-4b7d-9ad8-31d677f5454c" targetNamespace="http://schemas.microsoft.com/office/2006/metadata/properties" ma:root="true" ma:fieldsID="0413d448f00a0e2a3a7913161427731b" ns3:_="" ns4:_="">
    <xsd:import namespace="27d4f239-682a-4021-b82d-c53e827a9e13"/>
    <xsd:import namespace="7ab8ca40-c88b-4b7d-9ad8-31d677f545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d4f239-682a-4021-b82d-c53e827a9e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b8ca40-c88b-4b7d-9ad8-31d677f5454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27d4f239-682a-4021-b82d-c53e827a9e1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38AEE-9D92-49E1-9596-C5F3C8972E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d4f239-682a-4021-b82d-c53e827a9e13"/>
    <ds:schemaRef ds:uri="7ab8ca40-c88b-4b7d-9ad8-31d677f545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DE1A47-5C16-4CBF-90B0-BC2DEED23AB8}">
  <ds:schemaRefs>
    <ds:schemaRef ds:uri="http://schemas.microsoft.com/office/2006/metadata/properties"/>
    <ds:schemaRef ds:uri="http://schemas.microsoft.com/office/infopath/2007/PartnerControls"/>
    <ds:schemaRef ds:uri="27d4f239-682a-4021-b82d-c53e827a9e13"/>
  </ds:schemaRefs>
</ds:datastoreItem>
</file>

<file path=customXml/itemProps3.xml><?xml version="1.0" encoding="utf-8"?>
<ds:datastoreItem xmlns:ds="http://schemas.openxmlformats.org/officeDocument/2006/customXml" ds:itemID="{909C2606-6035-49A0-8211-65DEE79E89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CA72E7-8246-4D2D-8DD9-3E7EABB38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géométrique</Template>
  <TotalTime>0</TotalTime>
  <Pages>4</Pages>
  <Words>37</Words>
  <Characters>206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2021-07-08T12:53:00Z</dcterms:created>
  <dcterms:modified xsi:type="dcterms:W3CDTF">2021-07-08T12:53:00Z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0x01010005B94C9EE801514783FD425CE1ADE35F</vt:lpwstr>
  </property>
</Properties>
</file>